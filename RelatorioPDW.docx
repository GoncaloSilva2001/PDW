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i/>
          <w:iCs/>
          <w:smallCaps/>
          <w:color w:val="242852" w:themeColor="text2"/>
          <w:spacing w:val="5"/>
          <w:sz w:val="24"/>
          <w:szCs w:val="24"/>
        </w:rPr>
        <w:id w:val="-689369987"/>
        <w:docPartObj>
          <w:docPartGallery w:val="Cover Pages"/>
          <w:docPartUnique/>
        </w:docPartObj>
      </w:sdtPr>
      <w:sdtEndPr/>
      <w:sdtContent>
        <w:p w14:paraId="4B918E75" w14:textId="5ABC899F" w:rsidR="00FA6403" w:rsidRPr="000716A9" w:rsidRDefault="009852DE">
          <w:pPr>
            <w:rPr>
              <w:i/>
              <w:iCs/>
              <w:smallCaps/>
              <w:color w:val="242852" w:themeColor="text2"/>
              <w:spacing w:val="5"/>
              <w:sz w:val="24"/>
              <w:szCs w:val="24"/>
            </w:rPr>
          </w:pP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5ED81E9D" wp14:editId="0DF8922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7656110</wp:posOffset>
                    </wp:positionV>
                    <wp:extent cx="4660900" cy="1194916"/>
                    <wp:effectExtent l="0" t="0" r="0" b="5715"/>
                    <wp:wrapNone/>
                    <wp:docPr id="74" name="Rectâ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1194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1DC79" w14:textId="67CCBC8D" w:rsidR="00FA6403" w:rsidRDefault="009852DE">
                                <w:pPr>
                                  <w:spacing w:after="100"/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374C80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Content>
                                    <w:r w:rsidRPr="009852DE">
                                      <w:rPr>
                                        <w:color w:val="374C80" w:themeColor="accent1" w:themeShade="BF"/>
                                        <w:sz w:val="24"/>
                                        <w:szCs w:val="24"/>
                                      </w:rPr>
                                      <w:t>António Caldeira, Nº44959</w:t>
                                    </w:r>
                                    <w:r w:rsidRPr="009852DE">
                                      <w:rPr>
                                        <w:color w:val="374C80" w:themeColor="accent1" w:themeShade="B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3F61EF13" w14:textId="2ABFDA6A" w:rsidR="009852DE" w:rsidRDefault="009852DE">
                                <w:pPr>
                                  <w:spacing w:after="100"/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  <w:t>Gonçalo Silva</w:t>
                                </w:r>
                                <w:r w:rsidRPr="009852DE"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  <w:t>, Nº4</w:t>
                                </w:r>
                                <w:r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  <w:t>3597</w:t>
                                </w:r>
                              </w:p>
                              <w:p w14:paraId="1EC931A2" w14:textId="47033002" w:rsidR="009852DE" w:rsidRDefault="009852DE">
                                <w:pPr>
                                  <w:spacing w:after="100"/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374C80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199749344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74C80" w:themeColor="accent1" w:themeShade="BF"/>
                                        <w:sz w:val="24"/>
                                        <w:szCs w:val="24"/>
                                      </w:rPr>
                                      <w:t>André Costa</w:t>
                                    </w:r>
                                    <w:r w:rsidRPr="009852DE">
                                      <w:rPr>
                                        <w:color w:val="374C80" w:themeColor="accent1" w:themeShade="BF"/>
                                        <w:sz w:val="24"/>
                                        <w:szCs w:val="24"/>
                                      </w:rPr>
                                      <w:t xml:space="preserve">, Nº </w:t>
                                    </w:r>
                                  </w:sdtContent>
                                </w:sdt>
                                <w:r w:rsidRPr="009852DE"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  <w:t>43519</w:t>
                                </w:r>
                              </w:p>
                              <w:p w14:paraId="18A3DB70" w14:textId="775BFB6B" w:rsidR="00FA6403" w:rsidRPr="009852DE" w:rsidRDefault="009852DE">
                                <w:pPr>
                                  <w:spacing w:after="100"/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374C80" w:themeColor="accent1" w:themeShade="BF"/>
                                      <w:sz w:val="24"/>
                                      <w:szCs w:val="24"/>
                                    </w:rPr>
                                    <w:alias w:val="Data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374C80" w:themeColor="accent1" w:themeShade="BF"/>
                                      </w:rPr>
                                      <w:t>[Escolha a data]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D81E9D" id="Rectângulo 54" o:spid="_x0000_s1026" style="position:absolute;margin-left:0;margin-top:602.85pt;width:367pt;height:94.1pt;z-index:25165465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" o:allowincell="f" stroked="f">
                    <v:textbox>
                      <w:txbxContent>
                        <w:p w14:paraId="4BF1DC79" w14:textId="67CCBC8D" w:rsidR="00FA6403" w:rsidRDefault="009852DE">
                          <w:pPr>
                            <w:spacing w:after="100"/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374C80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Content>
                              <w:r w:rsidRPr="009852DE">
                                <w:rPr>
                                  <w:color w:val="374C80" w:themeColor="accent1" w:themeShade="BF"/>
                                  <w:sz w:val="24"/>
                                  <w:szCs w:val="24"/>
                                </w:rPr>
                                <w:t>António Caldeira, Nº44959</w:t>
                              </w:r>
                              <w:r w:rsidRPr="009852DE">
                                <w:rPr>
                                  <w:color w:val="374C80" w:themeColor="accent1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3F61EF13" w14:textId="2ABFDA6A" w:rsidR="009852DE" w:rsidRDefault="009852DE">
                          <w:pPr>
                            <w:spacing w:after="100"/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  <w:t>Gonçalo Silva</w:t>
                          </w:r>
                          <w:r w:rsidRPr="009852DE"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  <w:t>, Nº4</w:t>
                          </w:r>
                          <w:r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  <w:t>3597</w:t>
                          </w:r>
                        </w:p>
                        <w:p w14:paraId="1EC931A2" w14:textId="47033002" w:rsidR="009852DE" w:rsidRDefault="009852DE">
                          <w:pPr>
                            <w:spacing w:after="100"/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374C80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199749344"/>
                              <w:text/>
                            </w:sdtPr>
                            <w:sdtContent>
                              <w:r>
                                <w:rPr>
                                  <w:color w:val="374C80" w:themeColor="accent1" w:themeShade="BF"/>
                                  <w:sz w:val="24"/>
                                  <w:szCs w:val="24"/>
                                </w:rPr>
                                <w:t>André Costa</w:t>
                              </w:r>
                              <w:r w:rsidRPr="009852DE">
                                <w:rPr>
                                  <w:color w:val="374C80" w:themeColor="accent1" w:themeShade="BF"/>
                                  <w:sz w:val="24"/>
                                  <w:szCs w:val="24"/>
                                </w:rPr>
                                <w:t xml:space="preserve">, Nº </w:t>
                              </w:r>
                            </w:sdtContent>
                          </w:sdt>
                          <w:r w:rsidRPr="009852DE"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  <w:t>43519</w:t>
                          </w:r>
                        </w:p>
                        <w:p w14:paraId="18A3DB70" w14:textId="775BFB6B" w:rsidR="00FA6403" w:rsidRPr="009852DE" w:rsidRDefault="009852DE">
                          <w:pPr>
                            <w:spacing w:after="100"/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374C80" w:themeColor="accent1" w:themeShade="BF"/>
                                <w:sz w:val="24"/>
                                <w:szCs w:val="24"/>
                              </w:rPr>
                              <w:alias w:val="Data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374C80" w:themeColor="accent1" w:themeShade="BF"/>
                                </w:rPr>
                                <w:t>[Escolha a data]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37B8E">
            <w:rPr>
              <w:i/>
              <w:iCs/>
              <w:smallCaps/>
              <w:noProof/>
              <w:color w:val="242852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7948BD5A" wp14:editId="6A27CD9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457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accent2">
                                <a:lumMod val="50000"/>
                              </a:schemeClr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49D6C465" id="Grupo 1" o:spid="_x0000_s1026" style="position:absolute;margin-left:0;margin-top:0;width:139.7pt;height:842.4pt;z-index:251660288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" filled="f" strokecolor="#bfb675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" strokecolor="#a0c3e3 [1941]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" strokecolor="#a0c3e3 [1941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" strokecolor="#a0c3e3 [1941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" strokecolor="#a0c3e3 [1941]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" filled="f" strokecolor="#a0c3e3 [1941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" filled="f" strokecolor="#a0c3e3 [1941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137B8E">
            <w:rPr>
              <w:i/>
              <w:iCs/>
              <w:smallCaps/>
              <w:noProof/>
              <w:color w:val="242852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538272CD" wp14:editId="69A36A62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â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70E64" w14:textId="2E6C5A94" w:rsidR="00FA6403" w:rsidRDefault="00E36D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34F77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34F77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65580D012C63490890847BC2AA6BF71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5ECE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34F77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Relatório para a realização de uma página web</w:t>
                                    </w:r>
                                  </w:sdtContent>
                                </w:sdt>
                              </w:p>
                              <w:p w14:paraId="1C5FEA12" w14:textId="217F1907" w:rsidR="00FA6403" w:rsidRDefault="00E36D64">
                                <w:pPr>
                                  <w:rPr>
                                    <w:i/>
                                    <w:iCs/>
                                    <w:color w:val="234F77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34F77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9927E6D2264F46018B28C3490B2768C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5ECE">
                                      <w:rPr>
                                        <w:i/>
                                        <w:iCs/>
                                        <w:color w:val="234F77" w:themeColor="accent2" w:themeShade="80"/>
                                        <w:sz w:val="28"/>
                                        <w:szCs w:val="28"/>
                                      </w:rPr>
                                      <w:t>Plataformas de Desenvolvimento Web</w:t>
                                    </w:r>
                                  </w:sdtContent>
                                </w:sdt>
                              </w:p>
                              <w:p w14:paraId="26A382EA" w14:textId="77777777" w:rsidR="00FA6403" w:rsidRDefault="00FA6403">
                                <w:pPr>
                                  <w:rPr>
                                    <w:i/>
                                    <w:iCs/>
                                    <w:color w:val="234F77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E224B2" w14:textId="6904ECC3" w:rsidR="00FA6403" w:rsidRDefault="00E36D64">
                                <w:sdt>
                                  <w:sdtPr>
                                    <w:alias w:val="Síntese"/>
                                    <w:id w:val="83737011"/>
                                    <w:placeholder>
                                      <w:docPart w:val="8E12AA50D19C4E158ED53F2915D3268F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5ECE">
                                      <w:t xml:space="preserve">Este relatório contém uma descrição do processo de desenvolvimento de uma página web estática para um investigador fictício.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538272CD" id="Rectângulo 89" o:spid="_x0000_s1027" style="position:absolute;margin-left:0;margin-top:0;width:367.2pt;height:395.9pt;z-index:25165772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" o:allowincell="f" filled="f" stroked="f">
                    <v:textbox>
                      <w:txbxContent>
                        <w:p w14:paraId="53270E64" w14:textId="2E6C5A94" w:rsidR="00FA6403" w:rsidRDefault="00E36D6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34F77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34F77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placeholder>
                                <w:docPart w:val="65580D012C63490890847BC2AA6BF71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E5ECE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34F77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Relatório para a realização de uma página web</w:t>
                              </w:r>
                            </w:sdtContent>
                          </w:sdt>
                        </w:p>
                        <w:p w14:paraId="1C5FEA12" w14:textId="217F1907" w:rsidR="00FA6403" w:rsidRDefault="00E36D64">
                          <w:pPr>
                            <w:rPr>
                              <w:i/>
                              <w:iCs/>
                              <w:color w:val="234F77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34F77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9927E6D2264F46018B28C3490B2768C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5ECE">
                                <w:rPr>
                                  <w:i/>
                                  <w:iCs/>
                                  <w:color w:val="234F77" w:themeColor="accent2" w:themeShade="80"/>
                                  <w:sz w:val="28"/>
                                  <w:szCs w:val="28"/>
                                </w:rPr>
                                <w:t>Plataformas de Desenvolvimento Web</w:t>
                              </w:r>
                            </w:sdtContent>
                          </w:sdt>
                        </w:p>
                        <w:p w14:paraId="26A382EA" w14:textId="77777777" w:rsidR="00FA6403" w:rsidRDefault="00FA6403">
                          <w:pPr>
                            <w:rPr>
                              <w:i/>
                              <w:iCs/>
                              <w:color w:val="234F77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69E224B2" w14:textId="6904ECC3" w:rsidR="00FA6403" w:rsidRDefault="00E36D64">
                          <w:sdt>
                            <w:sdtPr>
                              <w:alias w:val="Síntese"/>
                              <w:id w:val="83737011"/>
                              <w:placeholder>
                                <w:docPart w:val="8E12AA50D19C4E158ED53F2915D3268F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E5ECE">
                                <w:t xml:space="preserve">Este relatório contém uma descrição do processo de desenvolvimento de uma página web estática para um investigador fictício.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37B8E">
            <w:rPr>
              <w:i/>
              <w:iCs/>
              <w:smallCaps/>
              <w:color w:val="242852" w:themeColor="text2"/>
              <w:spacing w:val="5"/>
              <w:sz w:val="24"/>
              <w:szCs w:val="24"/>
            </w:rPr>
            <w:br w:type="page"/>
          </w:r>
        </w:p>
      </w:sdtContent>
    </w:sdt>
    <w:p w14:paraId="2A12F99E" w14:textId="57CEB407" w:rsidR="00FA6403" w:rsidRDefault="00E36D64">
      <w:pPr>
        <w:pStyle w:val="Ttulo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4F14E55406284D8E8D5F9ACCC40BEA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5ECE">
            <w:rPr>
              <w:rFonts w:asciiTheme="minorHAnsi" w:eastAsiaTheme="minorEastAsia" w:hAnsiTheme="minorHAnsi"/>
              <w:smallCaps w:val="0"/>
              <w:spacing w:val="0"/>
            </w:rPr>
            <w:t>Relatório para a realização de uma página web</w:t>
          </w:r>
        </w:sdtContent>
      </w:sdt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46B14314" wp14:editId="19673EF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CD817"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8E673E0" wp14:editId="2BF8276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17277"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e6rgqugCAADWBwAADgAAAAAA&#10;AAAAAAAAAAAuAgAAZHJzL2Uyb0RvYy54bWxQSwECLQAUAAYACAAAACEAkPxJ0twAAAAJAQAADwAA&#10;AAAAAAAAAAAAAABCBQAAZHJzL2Rvd25yZXYueG1sUEsFBgAAAAAEAAQA8wAAAEs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A0D4C46" wp14:editId="1B3404C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FABCF"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FyULNzmAgAA1gcAAA4AAAAAAAAA&#10;AAAAAAAALgIAAGRycy9lMm9Eb2MueG1sUEsBAi0AFAAGAAgAAAAhAJD8SdLcAAAACQEAAA8AAAAA&#10;AAAAAAAAAAAAQAUAAGRycy9kb3ducmV2LnhtbFBLBQYAAAAABAAEAPMAAABJBg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35A9117A" wp14:editId="3210497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8418E"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KZ0tUnmAgAA1gcAAA4AAAAAAAAA&#10;AAAAAAAALgIAAGRycy9lMm9Eb2MueG1sUEsBAi0AFAAGAAgAAAAhAJD8SdLcAAAACQEAAA8AAAAA&#10;AAAAAAAAAAAAQAUAAGRycy9kb3ducmV2LnhtbFBLBQYAAAAABAAEAPMAAABJBg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5DF3365" wp14:editId="4EC3896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4A66D"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E79FFFE" wp14:editId="695E7E2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E4337"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pUdyP5AIAANYHAAAOAAAAAAAAAAAA&#10;AAAAAC4CAABkcnMvZTJvRG9jLnhtbFBLAQItABQABgAIAAAAIQCQ/EnS3AAAAAkBAAAPAAAAAAAA&#10;AAAAAAAAAD4FAABkcnMvZG93bnJldi54bWxQSwUGAAAAAAQABADzAAAARwY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9197D12" wp14:editId="11E0078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10DB3"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8ehSteICAADWBwAADgAAAAAAAAAAAAAA&#10;AAAuAgAAZHJzL2Uyb0RvYy54bWxQSwECLQAUAAYACAAAACEAkPxJ0twAAAAJAQAADwAAAAAAAAAA&#10;AAAAAAA8BQAAZHJzL2Rvd25yZXYueG1sUEsFBgAAAAAEAAQA8wAAAEUG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8CFC9D" wp14:editId="6DC3EC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ACAE8"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BFhzV15wIAANYHAAAOAAAAAAAA&#10;AAAAAAAAAC4CAABkcnMvZTJvRG9jLnhtbFBLAQItABQABgAIAAAAIQCQ/EnS3AAAAAkBAAAPAAAA&#10;AAAAAAAAAAAAAEEFAABkcnMvZG93bnJldi54bWxQSwUGAAAAAAQABADzAAAASgY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0579F91" wp14:editId="0C91415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8A7E2"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h9KXuegCAADWBwAADgAAAAAA&#10;AAAAAAAAAAAuAgAAZHJzL2Uyb0RvYy54bWxQSwECLQAUAAYACAAAACEAkPxJ0twAAAAJAQAADwAA&#10;AAAAAAAAAAAAAABCBQAAZHJzL2Rvd25yZXYueG1sUEsFBgAAAAAEAAQA8wAAAEsG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B845AE8" wp14:editId="5FA047E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93483"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FSWuMDmAgAA1g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2F25529" wp14:editId="45B9D83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22DAF"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5A98DE8" wp14:editId="54B5A6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0D83B"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XXS/OgCAADWBwAADgAAAAAA&#10;AAAAAAAAAAAuAgAAZHJzL2Uyb0RvYy54bWxQSwECLQAUAAYACAAAACEAkPxJ0twAAAAJAQAADwAA&#10;AAAAAAAAAAAAAABCBQAAZHJzL2Rvd25yZXYueG1sUEsFBgAAAAAEAAQA8wAAAEsGAAAAAA=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7BE25FF" wp14:editId="34C47A4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1CF0A"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BIV1QT5wIAANYHAAAOAAAAAAAA&#10;AAAAAAAAAC4CAABkcnMvZTJvRG9jLnhtbFBLAQItABQABgAIAAAAIQCQ/EnS3AAAAAkBAAAPAAAA&#10;AAAAAAAAAAAAAEEFAABkcnMvZG93bnJldi54bWxQSwUGAAAAAAQABADzAAAASgYAAAAA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0940368" wp14:editId="7953922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4FBC2"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K3zYbmAgAA1gcAAA4AAAAAAAAA&#10;AAAAAAAALgIAAGRycy9lMm9Eb2MueG1sUEsBAi0AFAAGAAgAAAAhAJD8SdLcAAAACQEAAA8AAAAA&#10;AAAAAAAAAAAAQAUAAGRycy9kb3ducmV2LnhtbFBLBQYAAAAABAAEAPMAAABJBg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61AFF98" wp14:editId="24CC35D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95A3B"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J7gHat8CAADWBwAADgAAAAAAAAAAAAAAAAAu&#10;AgAAZHJzL2Uyb0RvYy54bWxQSwECLQAUAAYACAAAACEAkPxJ0twAAAAJAQAADwAAAAAAAAAAAAAA&#10;AAA5BQAAZHJzL2Rvd25yZXYueG1sUEsFBgAAAAAEAAQA8wAAAEIG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9399DB1" wp14:editId="4263786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B4DFC"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LMRFJXjAgAA1gcAAA4AAAAAAAAAAAAA&#10;AAAALgIAAGRycy9lMm9Eb2MueG1sUEsBAi0AFAAGAAgAAAAhAJD8SdLcAAAACQEAAA8AAAAAAAAA&#10;AAAAAAAAPQUAAGRycy9kb3ducmV2LnhtbFBLBQYAAAAABAAEAPMAAABGBg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D0FC15D" wp14:editId="607A0FD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F25A3"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BrqJqv4QIAANYHAAAOAAAAAAAAAAAAAAAA&#10;AC4CAABkcnMvZTJvRG9jLnhtbFBLAQItABQABgAIAAAAIQCQ/EnS3AAAAAkBAAAPAAAAAAAAAAAA&#10;AAAAADsFAABkcnMvZG93bnJldi54bWxQSwUGAAAAAAQABADzAAAARAY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5BE52BE" wp14:editId="3179203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0739D"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N/H/W/mAgAA1gcAAA4AAAAAAAAA&#10;AAAAAAAALgIAAGRycy9lMm9Eb2MueG1sUEsBAi0AFAAGAAgAAAAhAJD8SdLcAAAACQEAAA8AAAAA&#10;AAAAAAAAAAAAQAUAAGRycy9kb3ducmV2LnhtbFBLBQYAAAAABAAEAPMAAABJBgAAAAA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ED67624" wp14:editId="547EFC7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ACD33"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ChgVIP5wIAANIHAAAOAAAAAAAA&#10;AAAAAAAAAC4CAABkcnMvZTJvRG9jLnhtbFBLAQItABQABgAIAAAAIQCQ/EnS3AAAAAkBAAAPAAAA&#10;AAAAAAAAAAAAAEEFAABkcnMvZG93bnJldi54bWxQSwUGAAAAAAQABADzAAAASgY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6A88D0B" wp14:editId="2B37A5B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34A81"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Q4Cty+UCAADQBwAADgAAAAAAAAAA&#10;AAAAAAAuAgAAZHJzL2Uyb0RvYy54bWxQSwECLQAUAAYACAAAACEAkPxJ0twAAAAJAQAADwAAAAAA&#10;AAAAAAAAAAA/BQAAZHJzL2Rvd25yZXYueG1sUEsFBgAAAAAEAAQA8wAAAEgGAAAAAA=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137B8E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0DDBC65" wp14:editId="259130C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25990"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CJXKtT5wIAANAHAAAOAAAAAAAA&#10;AAAAAAAAAC4CAABkcnMvZTJvRG9jLnhtbFBLAQItABQABgAIAAAAIQCQ/EnS3AAAAAkBAAAPAAAA&#10;AAAAAAAAAAAAAEEFAABkcnMvZG93bnJldi54bWxQSwUGAAAAAAQABADzAAAASgY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34FEF771" w14:textId="47FED69C" w:rsidR="00FA6403" w:rsidRDefault="00137B8E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092413" wp14:editId="7FAAE3D7">
                <wp:simplePos x="0" y="0"/>
                <mc:AlternateContent>
                  <mc:Choice Requires="wp14">
                    <wp:positionH relativeFrom="page">
                      <wp14:pctPosHOffset>47300</wp14:pctPosHOffset>
                    </wp:positionH>
                  </mc:Choice>
                  <mc:Fallback>
                    <wp:positionH relativeFrom="page">
                      <wp:posOffset>3576320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51700</wp14:pctPosVOffset>
                    </wp:positionV>
                  </mc:Choice>
                  <mc:Fallback>
                    <wp:positionV relativeFrom="page">
                      <wp:posOffset>5527675</wp:posOffset>
                    </wp:positionV>
                  </mc:Fallback>
                </mc:AlternateContent>
                <wp:extent cx="3335020" cy="1478915"/>
                <wp:effectExtent l="38100" t="38100" r="43815" b="46990"/>
                <wp:wrapSquare wrapText="bothSides"/>
                <wp:docPr id="76" name="Forma Automátic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374C80" w:themeColor="accent1" w:themeShade="BF"/>
                                <w:sz w:val="28"/>
                                <w:szCs w:val="28"/>
                              </w:rPr>
                              <w:id w:val="-70964332"/>
                              <w:temporary/>
                              <w:showingPlcHdr/>
                            </w:sdtPr>
                            <w:sdtEndPr/>
                            <w:sdtContent>
                              <w:p w14:paraId="0A78E817" w14:textId="77777777" w:rsidR="00FA6403" w:rsidRDefault="00137B8E">
                                <w:pPr>
                                  <w:spacing w:after="100"/>
                                  <w:rPr>
                                    <w:color w:val="374C80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74C80" w:themeColor="accent1" w:themeShade="BF"/>
                                    <w:sz w:val="28"/>
                                    <w:szCs w:val="28"/>
                                  </w:rPr>
                                  <w:t>[“Pode alterar facilmente a formatação a partir da galeria Estilos Rápidos no separador Escrita.”]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9241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Automática 36" o:spid="_x0000_s1028" type="#_x0000_t185" style="position:absolute;margin-left:0;margin-top:0;width:262.6pt;height:116.45pt;z-index:251669504;visibility:visible;mso-wrap-style:square;mso-width-percent:620;mso-height-percent:0;mso-left-percent:473;mso-top-percent:517;mso-wrap-distance-left:9pt;mso-wrap-distance-top:0;mso-wrap-distance-right:9pt;mso-wrap-distance-bottom:0;mso-position-horizontal-relative:page;mso-position-vertical-relative:page;mso-width-percent:620;mso-height-percent:0;mso-left-percent:473;mso-top-percent:517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" filled="t" fillcolor="white [3212]" strokecolor="#224e76 [1605]" strokeweight="6pt">
                <v:textbox style="mso-fit-shape-to-text:t" inset="14.4pt,18pt,10.8pt,18pt">
                  <w:txbxContent>
                    <w:sdt>
                      <w:sdtPr>
                        <w:rPr>
                          <w:color w:val="374C80" w:themeColor="accent1" w:themeShade="BF"/>
                          <w:sz w:val="28"/>
                          <w:szCs w:val="28"/>
                        </w:rPr>
                        <w:id w:val="-70964332"/>
                        <w:temporary/>
                        <w:showingPlcHdr/>
                      </w:sdtPr>
                      <w:sdtEndPr/>
                      <w:sdtContent>
                        <w:p w14:paraId="0A78E817" w14:textId="77777777" w:rsidR="00FA6403" w:rsidRDefault="00137B8E">
                          <w:pPr>
                            <w:spacing w:after="100"/>
                            <w:rPr>
                              <w:color w:val="374C80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74C80" w:themeColor="accent1" w:themeShade="BF"/>
                              <w:sz w:val="28"/>
                              <w:szCs w:val="28"/>
                            </w:rPr>
                            <w:t xml:space="preserve">[“Pode alterar facilmente a formatação a partir da galeria Estilos </w:t>
                          </w:r>
                          <w:r>
                            <w:rPr>
                              <w:color w:val="374C80" w:themeColor="accent1" w:themeShade="BF"/>
                              <w:sz w:val="28"/>
                              <w:szCs w:val="28"/>
                            </w:rPr>
                            <w:t>Rápidos no separador Escrita.”]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221498499"/>
          <w:placeholder>
            <w:docPart w:val="A1AEFC5549B84F3BB8376A7562F113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E5ECE">
            <w:t>Plataformas de Desenvolvimento Web</w:t>
          </w:r>
        </w:sdtContent>
      </w:sdt>
      <w:r>
        <w:t xml:space="preserve"> </w:t>
      </w:r>
    </w:p>
    <w:p w14:paraId="1619DD3A" w14:textId="7F420EA3" w:rsidR="00FA6403" w:rsidRDefault="00553CE8" w:rsidP="00553CE8">
      <w:pPr>
        <w:rPr>
          <w:color w:val="auto"/>
        </w:rPr>
      </w:pPr>
      <w:r>
        <w:rPr>
          <w:color w:val="auto"/>
        </w:rPr>
        <w:t>Para o primeiro projeto do âmbito da disciplina Plataformas de Desenvolvimento Web foi proposto a realização de uma página web para um investigador/professor fictício. Foi solicitado que a página web fosse estática e que tivesse alguns conteúdos específicos referentes a uma página para um investigador.</w:t>
      </w:r>
    </w:p>
    <w:p w14:paraId="7271AFA1" w14:textId="4468685B" w:rsidR="008B4399" w:rsidRDefault="008B4399" w:rsidP="00553CE8">
      <w:pPr>
        <w:rPr>
          <w:color w:val="auto"/>
        </w:rPr>
      </w:pPr>
      <w:r>
        <w:rPr>
          <w:color w:val="auto"/>
        </w:rPr>
        <w:t xml:space="preserve">Depois do grupo reunir foi decidido que o projeto seria dividido em 3 fases. </w:t>
      </w:r>
    </w:p>
    <w:p w14:paraId="53E22A2B" w14:textId="76CD4D61" w:rsidR="008B4399" w:rsidRPr="008B4399" w:rsidRDefault="008B4399" w:rsidP="008B4399">
      <w:pPr>
        <w:ind w:firstLine="709"/>
        <w:rPr>
          <w:b/>
          <w:bCs/>
          <w:color w:val="auto"/>
          <w:sz w:val="28"/>
          <w:szCs w:val="28"/>
        </w:rPr>
      </w:pPr>
      <w:r w:rsidRPr="008B4399">
        <w:rPr>
          <w:b/>
          <w:bCs/>
          <w:color w:val="auto"/>
          <w:sz w:val="28"/>
          <w:szCs w:val="28"/>
        </w:rPr>
        <w:t>Fase 1</w:t>
      </w:r>
    </w:p>
    <w:p w14:paraId="179FA9BB" w14:textId="537CC73D" w:rsidR="008B4399" w:rsidRDefault="008B4399" w:rsidP="00553CE8">
      <w:pPr>
        <w:rPr>
          <w:color w:val="auto"/>
        </w:rPr>
      </w:pPr>
      <w:r>
        <w:rPr>
          <w:color w:val="auto"/>
        </w:rPr>
        <w:t xml:space="preserve">A primeira fase diz respeito aos </w:t>
      </w:r>
      <w:proofErr w:type="spellStart"/>
      <w:r>
        <w:rPr>
          <w:color w:val="auto"/>
        </w:rPr>
        <w:t>mockups</w:t>
      </w:r>
      <w:proofErr w:type="spellEnd"/>
      <w:r>
        <w:rPr>
          <w:color w:val="auto"/>
        </w:rPr>
        <w:t>, sendo nesta primeira etapa que pensamos e desenhamos a página web. Para</w:t>
      </w:r>
      <w:r w:rsidR="009F6CEB">
        <w:rPr>
          <w:color w:val="auto"/>
        </w:rPr>
        <w:t xml:space="preserve"> a</w:t>
      </w:r>
      <w:r>
        <w:rPr>
          <w:color w:val="auto"/>
        </w:rPr>
        <w:t xml:space="preserve"> desenhar usamos o Photoshop pois é uma ferramenta na qual a maior parte do grupo já esta familiarizada.</w:t>
      </w:r>
    </w:p>
    <w:p w14:paraId="74F4404E" w14:textId="0299AA11" w:rsidR="009F6CEB" w:rsidRDefault="009F6CEB" w:rsidP="00553CE8">
      <w:pPr>
        <w:rPr>
          <w:color w:val="auto"/>
        </w:rPr>
      </w:pPr>
      <w:r>
        <w:rPr>
          <w:color w:val="auto"/>
        </w:rPr>
        <w:t>Por dentro do design da página escolhemos…</w:t>
      </w:r>
    </w:p>
    <w:p w14:paraId="5C1DEF11" w14:textId="0369556B" w:rsidR="004D4D0F" w:rsidRDefault="004D4D0F" w:rsidP="00553CE8">
      <w:pPr>
        <w:rPr>
          <w:color w:val="auto"/>
        </w:rPr>
      </w:pPr>
    </w:p>
    <w:p w14:paraId="7AFEA61C" w14:textId="163781E0" w:rsidR="004D4D0F" w:rsidRDefault="004D4D0F" w:rsidP="00553CE8">
      <w:pPr>
        <w:rPr>
          <w:color w:val="auto"/>
        </w:rPr>
      </w:pPr>
    </w:p>
    <w:p w14:paraId="6A7E3208" w14:textId="06525DF0" w:rsidR="004D4D0F" w:rsidRDefault="004D4D0F" w:rsidP="00553CE8">
      <w:pPr>
        <w:rPr>
          <w:color w:val="auto"/>
        </w:rPr>
      </w:pPr>
    </w:p>
    <w:p w14:paraId="20EA6B6C" w14:textId="5C27E0A7" w:rsidR="004D4D0F" w:rsidRDefault="004D4D0F" w:rsidP="00553CE8">
      <w:pPr>
        <w:rPr>
          <w:color w:val="auto"/>
        </w:rPr>
      </w:pPr>
    </w:p>
    <w:p w14:paraId="00E25F62" w14:textId="0771D79F" w:rsidR="004D4D0F" w:rsidRDefault="004D4D0F" w:rsidP="00553CE8">
      <w:pPr>
        <w:rPr>
          <w:color w:val="auto"/>
        </w:rPr>
      </w:pPr>
    </w:p>
    <w:p w14:paraId="356997E6" w14:textId="2EF52D2F" w:rsidR="004D4D0F" w:rsidRDefault="004D4D0F" w:rsidP="00553CE8">
      <w:pPr>
        <w:rPr>
          <w:color w:val="auto"/>
        </w:rPr>
      </w:pPr>
    </w:p>
    <w:p w14:paraId="0ED31EF9" w14:textId="5457E117" w:rsidR="004D4D0F" w:rsidRDefault="004D4D0F" w:rsidP="00553CE8">
      <w:pPr>
        <w:rPr>
          <w:color w:val="auto"/>
        </w:rPr>
      </w:pPr>
    </w:p>
    <w:p w14:paraId="4A6316C2" w14:textId="566CDD6D" w:rsidR="004D4D0F" w:rsidRDefault="004D4D0F" w:rsidP="00553CE8">
      <w:pPr>
        <w:rPr>
          <w:color w:val="auto"/>
        </w:rPr>
      </w:pPr>
    </w:p>
    <w:p w14:paraId="29778D58" w14:textId="6A762E46" w:rsidR="004D4D0F" w:rsidRDefault="004D4D0F" w:rsidP="00553CE8">
      <w:pPr>
        <w:rPr>
          <w:color w:val="auto"/>
        </w:rPr>
      </w:pPr>
    </w:p>
    <w:p w14:paraId="4E235F56" w14:textId="3E0D4BC5" w:rsidR="004D4D0F" w:rsidRDefault="004D4D0F" w:rsidP="00553CE8">
      <w:pPr>
        <w:rPr>
          <w:color w:val="auto"/>
        </w:rPr>
      </w:pPr>
    </w:p>
    <w:p w14:paraId="364FC3A5" w14:textId="77777777" w:rsidR="004D4D0F" w:rsidRDefault="004D4D0F" w:rsidP="00553CE8">
      <w:pPr>
        <w:rPr>
          <w:color w:val="auto"/>
        </w:rPr>
      </w:pPr>
    </w:p>
    <w:p w14:paraId="267EAEB0" w14:textId="1D360DFC" w:rsidR="009F6CEB" w:rsidRDefault="009F6CEB" w:rsidP="00553CE8">
      <w:pPr>
        <w:rPr>
          <w:color w:val="auto"/>
        </w:rPr>
      </w:pPr>
      <w:r>
        <w:rPr>
          <w:color w:val="auto"/>
        </w:rPr>
        <w:tab/>
      </w:r>
      <w:r w:rsidRPr="009F6CEB">
        <w:rPr>
          <w:b/>
          <w:bCs/>
          <w:color w:val="auto"/>
          <w:sz w:val="28"/>
          <w:szCs w:val="28"/>
        </w:rPr>
        <w:t>Fase 2</w:t>
      </w:r>
    </w:p>
    <w:p w14:paraId="4EBF8F14" w14:textId="2D115068" w:rsidR="000716A9" w:rsidRDefault="009F6CEB">
      <w:pPr>
        <w:rPr>
          <w:color w:val="auto"/>
        </w:rPr>
      </w:pPr>
      <w:r>
        <w:rPr>
          <w:color w:val="auto"/>
        </w:rPr>
        <w:t xml:space="preserve">Nesta fase trabalhou-se na parte da programação onde se pôs em prática a fase 1. Sendo esta fase a mais importante e a mais trabalhosa foi decidido que seria a fase onde se passaria mais tempo. Para a realização do código HTML utilizou-se ferramentas de texto como </w:t>
      </w:r>
      <w:proofErr w:type="spellStart"/>
      <w:r>
        <w:rPr>
          <w:color w:val="auto"/>
        </w:rPr>
        <w:t>Notepad</w:t>
      </w:r>
      <w:proofErr w:type="spellEnd"/>
      <w:r>
        <w:rPr>
          <w:color w:val="auto"/>
        </w:rPr>
        <w:t xml:space="preserve">++ e </w:t>
      </w:r>
      <w:proofErr w:type="spellStart"/>
      <w:r>
        <w:rPr>
          <w:color w:val="auto"/>
        </w:rPr>
        <w:t>Subline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text</w:t>
      </w:r>
      <w:proofErr w:type="spellEnd"/>
      <w:r>
        <w:rPr>
          <w:color w:val="auto"/>
        </w:rPr>
        <w:t xml:space="preserve"> pois são os que </w:t>
      </w:r>
      <w:r w:rsidR="00100500">
        <w:rPr>
          <w:color w:val="auto"/>
        </w:rPr>
        <w:t>mais usamos e por consequentemente temos mais experiência de uso</w:t>
      </w:r>
      <w:r>
        <w:rPr>
          <w:color w:val="auto"/>
        </w:rPr>
        <w:t xml:space="preserve">. </w:t>
      </w:r>
      <w:r w:rsidR="00100500">
        <w:rPr>
          <w:color w:val="auto"/>
        </w:rPr>
        <w:t>Também</w:t>
      </w:r>
      <w:r>
        <w:rPr>
          <w:color w:val="auto"/>
        </w:rPr>
        <w:t xml:space="preserve"> para …usamos </w:t>
      </w:r>
      <w:r w:rsidR="00A42EA9">
        <w:rPr>
          <w:color w:val="auto"/>
        </w:rPr>
        <w:t>Sans</w:t>
      </w:r>
      <w:r>
        <w:rPr>
          <w:color w:val="auto"/>
        </w:rPr>
        <w:t>.</w:t>
      </w:r>
    </w:p>
    <w:p w14:paraId="0C4679DB" w14:textId="06BD7265" w:rsidR="004D4D0F" w:rsidRDefault="004D4D0F">
      <w:pPr>
        <w:rPr>
          <w:color w:val="auto"/>
        </w:rPr>
      </w:pPr>
    </w:p>
    <w:p w14:paraId="2CDA4A22" w14:textId="77777777" w:rsidR="004D4D0F" w:rsidRDefault="004D4D0F">
      <w:pPr>
        <w:rPr>
          <w:color w:val="auto"/>
        </w:rPr>
      </w:pPr>
    </w:p>
    <w:p w14:paraId="3DEBA37F" w14:textId="6C113867" w:rsidR="000716A9" w:rsidRDefault="009F6CEB">
      <w:pPr>
        <w:rPr>
          <w:b/>
          <w:bCs/>
          <w:color w:val="auto"/>
          <w:sz w:val="28"/>
          <w:szCs w:val="28"/>
        </w:rPr>
      </w:pPr>
      <w:r>
        <w:rPr>
          <w:color w:val="auto"/>
        </w:rPr>
        <w:tab/>
      </w:r>
      <w:r w:rsidRPr="009F6CEB">
        <w:rPr>
          <w:b/>
          <w:bCs/>
          <w:color w:val="auto"/>
          <w:sz w:val="28"/>
          <w:szCs w:val="28"/>
        </w:rPr>
        <w:t xml:space="preserve">Fase </w:t>
      </w:r>
      <w:r w:rsidR="004D4D0F">
        <w:rPr>
          <w:b/>
          <w:bCs/>
          <w:color w:val="auto"/>
          <w:sz w:val="28"/>
          <w:szCs w:val="28"/>
        </w:rPr>
        <w:t>3</w:t>
      </w:r>
    </w:p>
    <w:p w14:paraId="6BADB8DB" w14:textId="77777777" w:rsidR="004D4D0F" w:rsidRPr="004D4D0F" w:rsidRDefault="004D4D0F">
      <w:pPr>
        <w:rPr>
          <w:b/>
          <w:bCs/>
          <w:color w:val="auto"/>
          <w:sz w:val="28"/>
          <w:szCs w:val="28"/>
        </w:rPr>
      </w:pPr>
    </w:p>
    <w:p w14:paraId="61F49299" w14:textId="7EA8D277" w:rsidR="000716A9" w:rsidRDefault="000716A9">
      <w:pPr>
        <w:rPr>
          <w:color w:val="auto"/>
        </w:rPr>
      </w:pPr>
    </w:p>
    <w:p w14:paraId="2D9F2C19" w14:textId="4E6B8124" w:rsidR="000716A9" w:rsidRDefault="000716A9">
      <w:pPr>
        <w:rPr>
          <w:color w:val="auto"/>
        </w:rPr>
      </w:pPr>
    </w:p>
    <w:p w14:paraId="0D46158D" w14:textId="77777777" w:rsidR="000716A9" w:rsidRDefault="000716A9"/>
    <w:sectPr w:rsidR="000716A9">
      <w:headerReference w:type="default" r:id="rId11"/>
      <w:footerReference w:type="default" r:id="rId12"/>
      <w:pgSz w:w="11907" w:h="16839"/>
      <w:pgMar w:top="1448" w:right="1751" w:bottom="1448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69F8" w14:textId="77777777" w:rsidR="00E36D64" w:rsidRDefault="00E36D64">
      <w:pPr>
        <w:spacing w:after="0" w:line="240" w:lineRule="auto"/>
      </w:pPr>
      <w:r>
        <w:separator/>
      </w:r>
    </w:p>
  </w:endnote>
  <w:endnote w:type="continuationSeparator" w:id="0">
    <w:p w14:paraId="05962A63" w14:textId="77777777" w:rsidR="00E36D64" w:rsidRDefault="00E3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1F80" w14:textId="77777777" w:rsidR="00FA6403" w:rsidRDefault="00137B8E">
    <w:pPr>
      <w:pStyle w:val="Rodap"/>
    </w:pPr>
    <w:r>
      <w:ptab w:relativeTo="margin" w:alignment="right" w:leader="none"/>
    </w:r>
    <w:r>
      <w:fldChar w:fldCharType="begin"/>
    </w:r>
    <w:r>
      <w:instrText>PÁGINA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2830150C" wp14:editId="023CCD0F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2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DCFB37F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" filled="f" fillcolor="#ff7d26" strokecolor="#224e76 [1605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8CB4" w14:textId="77777777" w:rsidR="00E36D64" w:rsidRDefault="00E36D64">
      <w:pPr>
        <w:spacing w:after="0" w:line="240" w:lineRule="auto"/>
      </w:pPr>
      <w:r>
        <w:separator/>
      </w:r>
    </w:p>
  </w:footnote>
  <w:footnote w:type="continuationSeparator" w:id="0">
    <w:p w14:paraId="41164CC6" w14:textId="77777777" w:rsidR="00E36D64" w:rsidRDefault="00E3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75F8" w14:textId="77777777" w:rsidR="00FA6403" w:rsidRDefault="00137B8E">
    <w:pPr>
      <w:pStyle w:val="Cabealho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21-10-12T00:00:00Z">
          <w:dateFormat w:val="dd-MM-yyyy"/>
          <w:lid w:val="pt-PT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[Escolha a data]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03646" wp14:editId="2B8F0142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a Automátic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C412F55" id="_x0000_t32" coordsize="21600,21600" o:spt="32" o:oned="t" path="m,l21600,21600e" filled="f">
              <v:path arrowok="t" fillok="f" o:connecttype="none"/>
              <o:lock v:ext="edit" shapetype="t"/>
            </v:shapetype>
            <v:shape id="Forma Automátic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" strokecolor="#4a66ac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acomMarcasdeLista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4A66AC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4A66AC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A66AC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74C8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74C8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9D90A0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9D90A0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9D90A0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9D90A0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242852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242852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242852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242852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242852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242852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242852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242852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A9"/>
    <w:rsid w:val="000716A9"/>
    <w:rsid w:val="00100500"/>
    <w:rsid w:val="00137B8E"/>
    <w:rsid w:val="004D4D0F"/>
    <w:rsid w:val="00553CE8"/>
    <w:rsid w:val="008B4399"/>
    <w:rsid w:val="009852DE"/>
    <w:rsid w:val="009F6CEB"/>
    <w:rsid w:val="00A42EA9"/>
    <w:rsid w:val="00CE5ECE"/>
    <w:rsid w:val="00E36D64"/>
    <w:rsid w:val="00FA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691AE"/>
  <w15:docId w15:val="{67CBC398-6E8D-404C-AE2B-BC38642F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1B1D3D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374C80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spacing w:after="0"/>
      <w:outlineLvl w:val="4"/>
    </w:pPr>
    <w:rPr>
      <w:i/>
      <w:color w:val="374C80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spacing w:after="0"/>
      <w:outlineLvl w:val="5"/>
    </w:pPr>
    <w:rPr>
      <w:b/>
      <w:color w:val="374C80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spacing w:after="0"/>
      <w:outlineLvl w:val="6"/>
    </w:pPr>
    <w:rPr>
      <w:b/>
      <w:i/>
      <w:color w:val="374C80" w:themeColor="accent1" w:themeShade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spacing w:after="0"/>
      <w:outlineLvl w:val="7"/>
    </w:pPr>
    <w:rPr>
      <w:b/>
      <w:color w:val="3476B1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spacing w:after="0"/>
      <w:outlineLvl w:val="8"/>
    </w:pPr>
    <w:rPr>
      <w:b/>
      <w:i/>
      <w:color w:val="3476B1" w:themeColor="accent2" w:themeShade="BF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theme="minorBidi"/>
      <w:smallCaps/>
      <w:color w:val="1B1D3D" w:themeColor="text2" w:themeShade="BF"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hAnsiTheme="majorHAnsi" w:cstheme="minorBidi"/>
      <w:color w:val="1B1D3D" w:themeColor="text2" w:themeShade="BF"/>
      <w:sz w:val="28"/>
      <w:szCs w:val="28"/>
    </w:rPr>
  </w:style>
  <w:style w:type="paragraph" w:styleId="Ttulo">
    <w:name w:val="Title"/>
    <w:basedOn w:val="Normal"/>
    <w:link w:val="TtuloCarter"/>
    <w:uiPriority w:val="10"/>
    <w:qFormat/>
    <w:rPr>
      <w:rFonts w:asciiTheme="majorHAnsi" w:hAnsiTheme="majorHAnsi"/>
      <w:smallCaps/>
      <w:color w:val="4A66AC" w:themeColor="accent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theme="minorBidi"/>
      <w:smallCaps/>
      <w:color w:val="4A66AC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rPr>
      <w:i/>
      <w:color w:val="242852" w:themeColor="text2"/>
      <w:spacing w:val="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cstheme="minorBidi"/>
      <w:i/>
      <w:color w:val="242852" w:themeColor="text2"/>
      <w:spacing w:val="5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1B1D3D" w:themeColor="text2" w:themeShade="BF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mMarcasdeLista">
    <w:name w:val="Lista com Marcas de Lista"/>
    <w:uiPriority w:val="99"/>
    <w:pPr>
      <w:numPr>
        <w:numId w:val="1"/>
      </w:numPr>
    </w:pPr>
  </w:style>
  <w:style w:type="paragraph" w:styleId="Legenda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374C80" w:themeColor="accent1" w:themeShade="BF"/>
      <w:sz w:val="16"/>
      <w:szCs w:val="16"/>
    </w:rPr>
  </w:style>
  <w:style w:type="character" w:styleId="nfase">
    <w:name w:val="Emphasis"/>
    <w:uiPriority w:val="20"/>
    <w:qFormat/>
    <w:rPr>
      <w:b/>
      <w:i/>
      <w:color w:val="121428" w:themeColor="text2" w:themeShade="80"/>
      <w:spacing w:val="10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theme="minorBidi"/>
      <w:color w:val="1B1D3D" w:themeColor="text2" w:themeShade="BF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theme="minorBidi"/>
      <w:color w:val="1B1D3D" w:themeColor="text2" w:themeShade="BF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hAnsiTheme="majorHAnsi" w:cstheme="minorBidi"/>
      <w:color w:val="1B1D3D" w:themeColor="text2" w:themeShade="BF"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hAnsiTheme="majorHAnsi" w:cstheme="minorBidi"/>
      <w:color w:val="374C80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cstheme="minorBidi"/>
      <w:i/>
      <w:color w:val="374C80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cstheme="minorBidi"/>
      <w:b/>
      <w:color w:val="374C80" w:themeColor="accent1" w:themeShade="BF"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cstheme="minorBidi"/>
      <w:b/>
      <w:i/>
      <w:color w:val="374C80" w:themeColor="accent1" w:themeShade="BF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cstheme="minorBidi"/>
      <w:b/>
      <w:color w:val="3476B1" w:themeColor="accent2" w:themeShade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cstheme="minorBidi"/>
      <w:b/>
      <w:i/>
      <w:color w:val="3476B1" w:themeColor="accent2" w:themeShade="BF"/>
      <w:sz w:val="18"/>
      <w:szCs w:val="18"/>
    </w:rPr>
  </w:style>
  <w:style w:type="character" w:styleId="nfaseIntensa">
    <w:name w:val="Intense Emphasis"/>
    <w:basedOn w:val="Tipodeletrapredefinidodopargrafo"/>
    <w:uiPriority w:val="21"/>
    <w:qFormat/>
    <w:rPr>
      <w:i/>
      <w:caps/>
      <w:color w:val="374C80" w:themeColor="accent1" w:themeShade="BF"/>
      <w:spacing w:val="10"/>
      <w:sz w:val="18"/>
      <w:szCs w:val="18"/>
    </w:rPr>
  </w:style>
  <w:style w:type="paragraph" w:styleId="Citao">
    <w:name w:val="Quote"/>
    <w:basedOn w:val="Normal"/>
    <w:link w:val="CitaoCarter"/>
    <w:uiPriority w:val="29"/>
    <w:qFormat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theme="minorBidi"/>
      <w:i/>
      <w:color w:val="1B1D3D" w:themeColor="text2" w:themeShade="BF"/>
      <w:sz w:val="20"/>
      <w:szCs w:val="20"/>
    </w:rPr>
  </w:style>
  <w:style w:type="paragraph" w:styleId="CitaoIntensa">
    <w:name w:val="Intense Quote"/>
    <w:basedOn w:val="Citao"/>
    <w:link w:val="CitaoIntensaCarter"/>
    <w:uiPriority w:val="30"/>
    <w:qFormat/>
    <w:pPr>
      <w:pBdr>
        <w:bottom w:val="double" w:sz="4" w:space="4" w:color="4A66AC" w:themeColor="accent1"/>
      </w:pBdr>
      <w:spacing w:line="300" w:lineRule="auto"/>
      <w:ind w:left="936" w:right="936"/>
    </w:pPr>
    <w:rPr>
      <w:i w:val="0"/>
      <w:color w:val="374C80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cstheme="minorBidi"/>
      <w:color w:val="374C80" w:themeColor="accent1" w:themeShade="BF"/>
      <w:sz w:val="20"/>
      <w:szCs w:val="20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aps/>
      <w:color w:val="3476B1" w:themeColor="accent2" w:themeShade="BF"/>
      <w:spacing w:val="5"/>
      <w:sz w:val="18"/>
      <w:szCs w:val="18"/>
    </w:r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Discreta">
    <w:name w:val="Subtle Emphasis"/>
    <w:basedOn w:val="Tipodeletrapredefinidodopargrafo"/>
    <w:uiPriority w:val="19"/>
    <w:qFormat/>
    <w:rPr>
      <w:i/>
      <w:color w:val="374C80" w:themeColor="accent1" w:themeShade="BF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b/>
      <w:i/>
      <w:color w:val="3476B1" w:themeColor="accent2" w:themeShade="BF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ten\AppData\Local\Packages\Microsoft.Office.Desktop_8wekyb3d8bbwe\LocalCache\Roaming\Microsoft\Templates\Relat&#243;rio%20(Tema%20Mirant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14E55406284D8E8D5F9ACCC40BE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B5E11C-D410-4527-9164-D7CBF93932C0}"/>
      </w:docPartPr>
      <w:docPartBody>
        <w:p w:rsidR="008E34EB" w:rsidRDefault="003C237E">
          <w:pPr>
            <w:pStyle w:val="4F14E55406284D8E8D5F9ACCC40BEA59"/>
          </w:pPr>
          <w:r>
            <w:t>[Escreva o título do documento]</w:t>
          </w:r>
        </w:p>
      </w:docPartBody>
    </w:docPart>
    <w:docPart>
      <w:docPartPr>
        <w:name w:val="A1AEFC5549B84F3BB8376A7562F11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04A4C-EC41-4648-82A7-7AF65472A62B}"/>
      </w:docPartPr>
      <w:docPartBody>
        <w:p w:rsidR="008E34EB" w:rsidRDefault="003C237E">
          <w:pPr>
            <w:pStyle w:val="A1AEFC5549B84F3BB8376A7562F113DE"/>
          </w:pPr>
          <w: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7E"/>
    <w:rsid w:val="003C237E"/>
    <w:rsid w:val="008E34EB"/>
    <w:rsid w:val="00A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14E55406284D8E8D5F9ACCC40BEA59">
    <w:name w:val="4F14E55406284D8E8D5F9ACCC40BEA59"/>
  </w:style>
  <w:style w:type="paragraph" w:customStyle="1" w:styleId="A1AEFC5549B84F3BB8376A7562F113DE">
    <w:name w:val="A1AEFC5549B84F3BB8376A7562F113DE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B38B48B803E746B1BB2EED4123343BB0">
    <w:name w:val="B38B48B803E746B1BB2EED4123343BB0"/>
  </w:style>
  <w:style w:type="paragraph" w:customStyle="1" w:styleId="65580D012C63490890847BC2AA6BF717">
    <w:name w:val="65580D012C63490890847BC2AA6BF717"/>
  </w:style>
  <w:style w:type="paragraph" w:customStyle="1" w:styleId="9927E6D2264F46018B28C3490B2768CE">
    <w:name w:val="9927E6D2264F46018B28C3490B2768CE"/>
  </w:style>
  <w:style w:type="paragraph" w:customStyle="1" w:styleId="8E12AA50D19C4E158ED53F2915D3268F">
    <w:name w:val="8E12AA50D19C4E158ED53F2915D32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Este relatório contém uma descrição do processo de desenvolvimento de uma página web estática para um investigador fictício. 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8289c1ac-6532-4c62-99f0-6d047703163c" xsi:nil="true"/>
    <TPExecutable xmlns="8289c1ac-6532-4c62-99f0-6d047703163c" xsi:nil="true"/>
    <DirectSourceMarket xmlns="8289c1ac-6532-4c62-99f0-6d047703163c">english</DirectSourceMarket>
    <Submitter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>WordFiles</TPComponent>
    <AssetId xmlns="8289c1ac-6532-4c62-99f0-6d047703163c">TP101773128</AssetId>
    <TPFriendlyName xmlns="8289c1ac-6532-4c62-99f0-6d047703163c">OrielReport</TPFriendlyName>
    <SourceTitle xmlns="8289c1ac-6532-4c62-99f0-6d047703163c" xsi:nil="true"/>
    <TPApplication xmlns="8289c1ac-6532-4c62-99f0-6d047703163c">Word</TPApplication>
    <TPLaunchHelpLink xmlns="8289c1ac-6532-4c62-99f0-6d047703163c" xsi:nil="true"/>
    <OpenTemplate xmlns="8289c1ac-6532-4c62-99f0-6d047703163c">true</OpenTemplate>
    <PlannedPubDate xmlns="8289c1ac-6532-4c62-99f0-6d047703163c">2009-08-22T06:45:00+00:00</PlannedPubDate>
    <CrawlForDependencies xmlns="8289c1ac-6532-4c62-99f0-6d047703163c">false</CrawlForDependencies>
    <TrustLevel xmlns="8289c1ac-6532-4c62-99f0-6d047703163c">1 Microsoft Managed Content</TrustLevel>
    <PublishStatusLookup xmlns="8289c1ac-6532-4c62-99f0-6d047703163c">
      <Value>216416</Value>
      <Value>301308</Value>
    </PublishStatusLookup>
    <TemplateTemplateType xmlns="8289c1ac-6532-4c62-99f0-6d047703163c">Word Document Template</TemplateTemplateType>
    <TPNamespace xmlns="8289c1ac-6532-4c62-99f0-6d047703163c">WINWORD</TPNamespace>
    <Providers xmlns="8289c1ac-6532-4c62-99f0-6d047703163c" xsi:nil="true"/>
    <Markets xmlns="8289c1ac-6532-4c62-99f0-6d047703163c"/>
    <OriginalSourceMarket xmlns="8289c1ac-6532-4c62-99f0-6d047703163c">english</OriginalSourceMarket>
    <TPInstallLocation xmlns="8289c1ac-6532-4c62-99f0-6d047703163c">{My Templates}</TPInstallLocation>
    <TPAppVersion xmlns="8289c1ac-6532-4c62-99f0-6d047703163c">14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EditorialStatus xmlns="8289c1ac-6532-4c62-99f0-6d047703163c" xsi:nil="true"/>
    <PublishTargets xmlns="8289c1ac-6532-4c62-99f0-6d047703163c">OfficeOnline</PublishTargets>
    <TPLaunchHelpLinkType xmlns="8289c1ac-6532-4c62-99f0-6d047703163c">Template</TPLaunchHelpLinkType>
    <TPClientViewer xmlns="8289c1ac-6532-4c62-99f0-6d047703163c">Microsoft Office Word</TPClientViewer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 xsi:nil="true"/>
    <Downloads xmlns="8289c1ac-6532-4c62-99f0-6d047703163c">0</Downloads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 xsi:nil="true"/>
    <BugNumber xmlns="8289c1ac-6532-4c62-99f0-6d047703163c" xsi:nil="true"/>
    <MarketSpecific xmlns="8289c1ac-6532-4c62-99f0-6d047703163c" xsi:nil="true"/>
    <PrimaryImageGen xmlns="8289c1ac-6532-4c62-99f0-6d047703163c">false</PrimaryImageGen>
    <IntlLangReview xmlns="8289c1ac-6532-4c62-99f0-6d047703163c" xsi:nil="true"/>
    <MachineTranslated xmlns="8289c1ac-6532-4c62-99f0-6d047703163c">false</MachineTranslated>
    <ParentAssetId xmlns="8289c1ac-6532-4c62-99f0-6d047703163c" xsi:nil="true"/>
    <AssetStart xmlns="8289c1ac-6532-4c62-99f0-6d047703163c">2010-10-08T09:42:03+00:00</AssetStart>
    <LastModifiedDateTime xmlns="8289c1ac-6532-4c62-99f0-6d047703163c" xsi:nil="true"/>
    <LastPublishResultLookup xmlns="8289c1ac-6532-4c62-99f0-6d047703163c" xsi:nil="true"/>
    <LegacyData xmlns="8289c1ac-6532-4c62-99f0-6d047703163c" xsi:nil="true"/>
    <BusinessGroup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2100-01-01T00:00:00+00:00</AssetExpire>
    <AcquiredFrom xmlns="8289c1ac-6532-4c62-99f0-6d047703163c">Internal MS</AcquiredFrom>
    <IsSearchable xmlns="8289c1ac-6532-4c62-99f0-6d047703163c">false</IsSearchable>
    <UALocRecommendation xmlns="8289c1ac-6532-4c62-99f0-6d047703163c">Localize</UALocRecommendation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DSATActionTaken xmlns="8289c1ac-6532-4c62-99f0-6d047703163c" xsi:nil="true"/>
    <Manager xmlns="8289c1ac-6532-4c62-99f0-6d047703163c" xsi:nil="true"/>
    <OutputCachingOn xmlns="8289c1ac-6532-4c62-99f0-6d047703163c">false</OutputCachingOn>
    <ThumbnailAssetId xmlns="8289c1ac-6532-4c62-99f0-6d047703163c" xsi:nil="true"/>
    <ApprovalLog xmlns="8289c1ac-6532-4c62-99f0-6d047703163c" xsi:nil="true"/>
    <ApprovalStatus xmlns="8289c1ac-6532-4c62-99f0-6d047703163c">InProgress</ApprovalStatus>
    <FriendlyTitle xmlns="8289c1ac-6532-4c62-99f0-6d047703163c" xsi:nil="true"/>
    <APDescription xmlns="8289c1ac-6532-4c62-99f0-6d047703163c" xsi:nil="true"/>
    <IntlLangReviewDate xmlns="8289c1ac-6532-4c62-99f0-6d047703163c" xsi:nil="true"/>
    <NumericId xmlns="8289c1ac-6532-4c62-99f0-6d047703163c" xsi:nil="true"/>
    <OOCacheId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LastHandOff xmlns="8289c1ac-6532-4c62-99f0-6d047703163c" xsi:nil="true"/>
    <LocLastLocAttemptVersionLookup xmlns="8289c1ac-6532-4c62-99f0-6d047703163c">135493</LocLastLocAttemptVersionLookup>
    <LocComments xmlns="8289c1ac-6532-4c62-99f0-6d047703163c" xsi:nil="true"/>
    <LocManualTestRequired xmlns="8289c1ac-6532-4c62-99f0-6d047703163c">false</LocManualTestRequired>
    <RecommendationsModifier xmlns="8289c1ac-6532-4c62-99f0-6d047703163c" xsi:nil="true"/>
    <CampaignTagsTaxHTField0 xmlns="8289c1ac-6532-4c62-99f0-6d047703163c">
      <Terms xmlns="http://schemas.microsoft.com/office/infopath/2007/PartnerControls"/>
    </CampaignTagsTaxHTField0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ernalTagsTaxHTField0 xmlns="8289c1ac-6532-4c62-99f0-6d047703163c">
      <Terms xmlns="http://schemas.microsoft.com/office/infopath/2007/PartnerControls"/>
    </InternalTagsTaxHTField0>
    <LocalizationTagsTaxHTField0 xmlns="8289c1ac-6532-4c62-99f0-6d047703163c">
      <Terms xmlns="http://schemas.microsoft.com/office/infopath/2007/PartnerControls"/>
    </LocalizationTagsTaxHTField0>
    <OriginalRelease xmlns="8289c1ac-6532-4c62-99f0-6d047703163c">14</OriginalRelease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0EEABC-982A-4C3A-876F-B19081C4B2A1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FFBEAEDB-B208-40AC-AF80-0228AD956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5731E-33A4-4A80-AEEB-FA4A1DA9E4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Mirante)</Template>
  <TotalTime>86</TotalTime>
  <Pages>3</Pages>
  <Words>187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para a realização de uma página web</vt:lpstr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para a realização de uma página web</dc:title>
  <dc:subject>Plataformas de Desenvolvimento Web</dc:subject>
  <dc:creator>Antonio</dc:creator>
  <cp:lastModifiedBy>Antonio Caldeira</cp:lastModifiedBy>
  <cp:revision>3</cp:revision>
  <dcterms:created xsi:type="dcterms:W3CDTF">2021-10-12T09:38:00Z</dcterms:created>
  <dcterms:modified xsi:type="dcterms:W3CDTF">2021-10-12T11:31:00Z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